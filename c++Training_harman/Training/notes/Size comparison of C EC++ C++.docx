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7448"/>
        <w:gridCol w:w="2152"/>
      </w:tblGrid>
      <w:tr w:rsidR="0044781D" w:rsidRPr="006F50D7" w:rsidTr="00984713">
        <w:trPr>
          <w:tblCellSpacing w:w="0" w:type="dxa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44781D" w:rsidRPr="00984713" w:rsidRDefault="0044781D" w:rsidP="00984713">
            <w:pPr>
              <w:spacing w:after="225" w:line="225" w:lineRule="atLeast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984713">
              <w:rPr>
                <w:rFonts w:ascii="Arial" w:hAnsi="Arial" w:cs="Arial"/>
                <w:b/>
                <w:bCs/>
                <w:color w:val="000000"/>
                <w:kern w:val="36"/>
                <w:sz w:val="24"/>
                <w:szCs w:val="24"/>
              </w:rPr>
              <w:t>Size comparison of "Hello World" using plain C, Embedded C++ or full C++ (v.6.10 +)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285"/>
              <w:gridCol w:w="1862"/>
            </w:tblGrid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EW targets: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ARM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EW component: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C/C++ compiler</w:t>
                  </w:r>
                </w:p>
              </w:tc>
            </w:tr>
            <w:tr w:rsidR="0044781D" w:rsidRPr="006B2B1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Keywords: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44781D" w:rsidRPr="006B2B1B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  <w:lang w:val="pt-BR"/>
                    </w:rPr>
                  </w:pPr>
                  <w:r w:rsidRPr="006B2B1B">
                    <w:rPr>
                      <w:rFonts w:ascii="Arial" w:hAnsi="Arial" w:cs="Arial"/>
                      <w:color w:val="000000"/>
                      <w:sz w:val="17"/>
                      <w:szCs w:val="17"/>
                      <w:lang w:val="pt-BR"/>
                    </w:rPr>
                    <w:t>C code, C compiler, C++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Last update: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195" w:lineRule="atLeas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April 1, 2011</w:t>
                  </w:r>
                </w:p>
              </w:tc>
            </w:tr>
          </w:tbl>
          <w:p w:rsidR="0044781D" w:rsidRPr="00984713" w:rsidRDefault="0044781D" w:rsidP="00984713">
            <w:pPr>
              <w:spacing w:after="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Background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There exists a </w:t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'truth'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 that states </w:t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'output based on C++ source is much, much larger than output based on C source'.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It is of course true that the output is somewhat larger, but there are also strong reasons for using one of the C++ dialects.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Further information from IAR on C++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The following resources from the IAR web site </w:t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(see the links to the right)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 covers the beneficial aspects of C++ 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036"/>
              <w:gridCol w:w="95"/>
              <w:gridCol w:w="95"/>
              <w:gridCol w:w="3267"/>
            </w:tblGrid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  <w:u w:val="single"/>
                    </w:rPr>
                    <w:t>Resource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  <w:u w:val="single"/>
                    </w:rPr>
                    <w:t>Title</w:t>
                  </w:r>
                </w:p>
              </w:tc>
            </w:tr>
            <w:tr w:rsidR="0044781D" w:rsidRPr="006B2B1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Article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6B2B1B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nb-NO"/>
                    </w:rPr>
                  </w:pPr>
                  <w:r w:rsidRPr="006B2B1B">
                    <w:rPr>
                      <w:rFonts w:ascii="Arial" w:hAnsi="Arial" w:cs="Arial"/>
                      <w:color w:val="000000"/>
                      <w:sz w:val="18"/>
                      <w:szCs w:val="18"/>
                      <w:lang w:val="nb-NO"/>
                    </w:rPr>
                    <w:t>Instant C++ for C programmers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Webinarium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The Inefficiency of C++, Fact or Fiction?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Webinarium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75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Writing C++ for ARM Cortex-M3</w:t>
                  </w:r>
                </w:p>
              </w:tc>
            </w:tr>
          </w:tbl>
          <w:p w:rsidR="0044781D" w:rsidRPr="00984713" w:rsidRDefault="0044781D" w:rsidP="00984713">
            <w:pPr>
              <w:spacing w:after="24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How much memory will be used?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To compare the basic consumption of memory we have written a </w:t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'Hello World project'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 in all available (in EWARM 6.xx) dialects of C and C++. The result looks like: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- - - C - - -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50"/>
              <w:gridCol w:w="4403"/>
            </w:tblGrid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Compiler : ICCARM 6.10.3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: C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 dialect : C89 / C99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conformance : Standard with IAR extensions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Optimizations : Low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Library Configuration : </w:t>
                  </w:r>
                  <w:smartTag w:uri="urn:schemas-microsoft-com:office:smarttags" w:element="place">
                    <w:smartTag w:uri="urn:schemas-microsoft-com:office:smarttags" w:element="City">
                      <w:r w:rsidRPr="0098471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Normal</w:t>
                      </w:r>
                    </w:smartTag>
                  </w:smartTag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printf/scanf formatters : Full</w:t>
                  </w:r>
                </w:p>
              </w:tc>
            </w:tr>
          </w:tbl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// Hello World - Plain C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&lt;stdio.h&gt;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int main (void)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printf ("Hello World\n");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return (0);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44781D" w:rsidRPr="00984713" w:rsidRDefault="0044781D" w:rsidP="00984713">
            <w:pPr>
              <w:spacing w:after="24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8 858 bytes of readonly code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54 bytes of readonly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8 712 bytes of readwrite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- - - Embedded C++ - - -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50"/>
              <w:gridCol w:w="4543"/>
            </w:tblGrid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Compiler : ICCARM 6.10.3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: C++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C++ dialect : Embedded C++ / Extended Embedded C++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conformance : Standard with IAR extensions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Optimizations : Low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Library Configuration : </w:t>
                  </w:r>
                  <w:smartTag w:uri="urn:schemas-microsoft-com:office:smarttags" w:element="place">
                    <w:smartTag w:uri="urn:schemas-microsoft-com:office:smarttags" w:element="City">
                      <w:r w:rsidRPr="0098471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Normal</w:t>
                      </w:r>
                    </w:smartTag>
                  </w:smartTag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printf/scanf formatters : Full</w:t>
                  </w:r>
                </w:p>
              </w:tc>
            </w:tr>
          </w:tbl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// Hello World - Embedded C++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&lt;iostream&gt;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int main (void)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cout &lt;&lt; "Hello World" &lt;&lt; endl;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return (0);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44781D" w:rsidRPr="00984713" w:rsidRDefault="0044781D" w:rsidP="00984713">
            <w:pPr>
              <w:spacing w:after="24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8 928 bytes of readonly code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252 bytes of readonly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42 644 bytes of readwrite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- - - Full C++ - - -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50"/>
              <w:gridCol w:w="4403"/>
            </w:tblGrid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Compiler : ICCARM 6.10.3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: C++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C++ dialect : C++ (With exceptions, With RTTI)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Language conformance : Standard with IAR extensions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Optimizations : Low</w:t>
                  </w:r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Library Configuration : </w:t>
                  </w:r>
                  <w:smartTag w:uri="urn:schemas-microsoft-com:office:smarttags" w:element="place">
                    <w:smartTag w:uri="urn:schemas-microsoft-com:office:smarttags" w:element="City">
                      <w:r w:rsidRPr="0098471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Normal</w:t>
                      </w:r>
                    </w:smartTag>
                  </w:smartTag>
                </w:p>
              </w:tc>
            </w:tr>
            <w:tr w:rsidR="0044781D" w:rsidRPr="006F50D7">
              <w:trPr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</w:tcPr>
                <w:p w:rsidR="0044781D" w:rsidRPr="00984713" w:rsidRDefault="0044781D" w:rsidP="00984713">
                  <w:pPr>
                    <w:spacing w:after="0" w:line="225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8471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printf/scanf formatters : Full</w:t>
                  </w:r>
                </w:p>
              </w:tc>
            </w:tr>
          </w:tbl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//Hello World - Full C++ with exceptions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&lt;iostream&gt;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using namespace std;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int main (void)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cout &lt;&lt; "Hello World" &lt;&lt; endl;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catch (...)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cout &lt;&lt; "Exception happened" &lt;&lt; endl;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return (0);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44781D" w:rsidRPr="00984713" w:rsidRDefault="0044781D" w:rsidP="00984713">
            <w:pPr>
              <w:spacing w:after="15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t>21 963 bytes of readonly code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2 637 bytes of readonly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  <w:t>42 680 bytes of readwrite data memory</w:t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Summary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Hello World - Plain C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8 858 bytes of readonly  code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54 bytes of readonly  data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8 712 bytes of readwrite data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Hello World - Embedded C++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8 928 bytes of readonly  code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252 bytes of readonly  data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42 644 bytes of readwrite data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>Hello World - Full C++ with exceptions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21 963 bytes of readonly  code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2 637 bytes of readonly  data memory</w:t>
            </w:r>
          </w:p>
          <w:p w:rsidR="0044781D" w:rsidRPr="00984713" w:rsidRDefault="0044781D" w:rsidP="0098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2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847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42 680 bytes of readwrite data memory</w:t>
            </w:r>
          </w:p>
          <w:p w:rsidR="0044781D" w:rsidRPr="00984713" w:rsidRDefault="0044781D" w:rsidP="00984713">
            <w:pPr>
              <w:spacing w:after="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98471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All product names are trademarks or registered trademarks of their respective owners.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300" w:type="dxa"/>
              <w:right w:w="300" w:type="dxa"/>
            </w:tcMar>
          </w:tcPr>
          <w:p w:rsidR="0044781D" w:rsidRPr="00984713" w:rsidRDefault="0044781D" w:rsidP="00984713">
            <w:pPr>
              <w:spacing w:after="150" w:line="225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4781D" w:rsidRDefault="0044781D">
      <w:bookmarkStart w:id="0" w:name="_GoBack"/>
      <w:bookmarkEnd w:id="0"/>
    </w:p>
    <w:sectPr w:rsidR="0044781D" w:rsidSect="008B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713"/>
    <w:rsid w:val="0030670B"/>
    <w:rsid w:val="0044781D"/>
    <w:rsid w:val="006B2B1B"/>
    <w:rsid w:val="006F50D7"/>
    <w:rsid w:val="008B3D39"/>
    <w:rsid w:val="00984713"/>
    <w:rsid w:val="00D9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3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rsid w:val="00984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4713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nospaceafter">
    <w:name w:val="nospaceafter"/>
    <w:basedOn w:val="Normal"/>
    <w:uiPriority w:val="99"/>
    <w:rsid w:val="009847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984713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84713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984713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984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8471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9847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984713"/>
    <w:rPr>
      <w:rFonts w:cs="Times New Roman"/>
      <w:color w:val="0000FF"/>
      <w:u w:val="single"/>
    </w:rPr>
  </w:style>
  <w:style w:type="character" w:customStyle="1" w:styleId="marginextratext">
    <w:name w:val="margin_extratext"/>
    <w:basedOn w:val="DefaultParagraphFont"/>
    <w:uiPriority w:val="99"/>
    <w:rsid w:val="009847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458</Words>
  <Characters>2615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</cp:lastModifiedBy>
  <cp:revision>2</cp:revision>
  <dcterms:created xsi:type="dcterms:W3CDTF">2011-01-04T18:09:00Z</dcterms:created>
  <dcterms:modified xsi:type="dcterms:W3CDTF">2011-07-18T08:27:00Z</dcterms:modified>
</cp:coreProperties>
</file>